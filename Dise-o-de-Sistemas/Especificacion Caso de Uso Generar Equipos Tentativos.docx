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6F1D3B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6F1D3B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>
              <w:rPr>
                <w:rFonts w:ascii="Calibri" w:hAnsi="Calibri"/>
              </w:rPr>
              <w:t xml:space="preserve"> Generar Equipos Tentativos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>
              <w:rPr>
                <w:rFonts w:ascii="Calibri" w:hAnsi="Calibri"/>
              </w:rPr>
              <w:t>CU8</w:t>
            </w:r>
          </w:p>
        </w:tc>
      </w:tr>
      <w:tr w:rsidR="006F1D3B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6F1D3B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6F1D3B" w:rsidRPr="00C11A2E" w:rsidRDefault="006F1D3B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6F1D3B" w:rsidRPr="00C11A2E" w:rsidRDefault="006F1D3B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6F1D3B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Pr="00C11A2E">
              <w:rPr>
                <w:rFonts w:ascii="Calibri" w:hAnsi="Calibri"/>
                <w:sz w:val="22"/>
              </w:rPr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6F1D3B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6F1D3B" w:rsidRPr="00C11A2E" w:rsidRDefault="006F1D3B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Administrador</w:t>
            </w:r>
          </w:p>
        </w:tc>
        <w:tc>
          <w:tcPr>
            <w:tcW w:w="5998" w:type="dxa"/>
            <w:gridSpan w:val="6"/>
          </w:tcPr>
          <w:p w:rsidR="006F1D3B" w:rsidRPr="00C11A2E" w:rsidRDefault="006F1D3B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Pr="00C11A2E">
              <w:rPr>
                <w:rFonts w:ascii="Calibri" w:hAnsi="Calibri"/>
              </w:rPr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6F1D3B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0A10DC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El administrador genera los equipos tentativos para un partido, con determinado criterio de orden y distribución.</w:t>
            </w:r>
          </w:p>
        </w:tc>
      </w:tr>
      <w:tr w:rsidR="006F1D3B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DF1590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>
              <w:rPr>
                <w:rFonts w:ascii="Calibri" w:hAnsi="Calibri"/>
              </w:rPr>
              <w:t>: Que este creado el partido.</w:t>
            </w:r>
          </w:p>
        </w:tc>
      </w:tr>
      <w:tr w:rsidR="006F1D3B" w:rsidRPr="00C11A2E" w:rsidTr="00A93D55">
        <w:trPr>
          <w:cantSplit/>
          <w:trHeight w:val="105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6F1D3B" w:rsidRPr="00B5351D" w:rsidRDefault="006F1D3B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6F1D3B" w:rsidRPr="00C11A2E" w:rsidRDefault="006F1D3B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6F1D3B" w:rsidRPr="00A93D55" w:rsidRDefault="006F1D3B" w:rsidP="00CF69C2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6F1D3B" w:rsidRPr="00C11A2E" w:rsidTr="00A93D55">
        <w:trPr>
          <w:cantSplit/>
          <w:trHeight w:val="663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6F1D3B" w:rsidRDefault="006F1D3B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6F1D3B" w:rsidRPr="00A93D55" w:rsidRDefault="006F1D3B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Fracaso 2:</w:t>
            </w:r>
          </w:p>
        </w:tc>
      </w:tr>
      <w:tr w:rsidR="006F1D3B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6F1D3B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6F1D3B" w:rsidRDefault="006F1D3B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administrador hace click en Generar Equipos Tentativos.</w:t>
            </w:r>
          </w:p>
          <w:p w:rsidR="006F1D3B" w:rsidRDefault="006F1D3B" w:rsidP="00E731D3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administrador selecciona el partido.</w:t>
            </w:r>
          </w:p>
          <w:p w:rsidR="006F1D3B" w:rsidRDefault="006F1D3B" w:rsidP="009C24AA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administrador selecciona el criterio de orden y de distribución.</w:t>
            </w:r>
          </w:p>
          <w:p w:rsidR="006F1D3B" w:rsidRDefault="006F1D3B" w:rsidP="009C24AA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administrador hace click en Confirmar.</w:t>
            </w:r>
          </w:p>
          <w:p w:rsidR="006F1D3B" w:rsidRPr="004155CA" w:rsidRDefault="006F1D3B" w:rsidP="004155CA">
            <w:pPr>
              <w:pStyle w:val="ListParagraph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Los equipos quedan generados para el partido seleccionado.</w:t>
            </w:r>
          </w:p>
        </w:tc>
        <w:tc>
          <w:tcPr>
            <w:tcW w:w="4588" w:type="dxa"/>
            <w:gridSpan w:val="3"/>
          </w:tcPr>
          <w:p w:rsidR="006F1D3B" w:rsidRDefault="006F1D3B" w:rsidP="00CF69C2">
            <w:pPr>
              <w:rPr>
                <w:rFonts w:ascii="Calibri" w:hAnsi="Calibri"/>
              </w:rPr>
            </w:pPr>
          </w:p>
          <w:p w:rsidR="006F1D3B" w:rsidRDefault="006F1D3B" w:rsidP="00CF69C2">
            <w:pPr>
              <w:rPr>
                <w:rFonts w:ascii="Calibri" w:hAnsi="Calibri"/>
              </w:rPr>
            </w:pPr>
          </w:p>
          <w:p w:rsidR="006F1D3B" w:rsidRDefault="006F1D3B" w:rsidP="007C7B81">
            <w:pPr>
              <w:ind w:left="360"/>
              <w:rPr>
                <w:rFonts w:ascii="Calibri" w:hAnsi="Calibri"/>
              </w:rPr>
            </w:pPr>
          </w:p>
          <w:p w:rsidR="006F1D3B" w:rsidRDefault="006F1D3B" w:rsidP="007C7B81">
            <w:pPr>
              <w:ind w:left="360"/>
              <w:rPr>
                <w:rFonts w:ascii="Calibri" w:hAnsi="Calibri"/>
              </w:rPr>
            </w:pPr>
          </w:p>
          <w:p w:rsidR="006F1D3B" w:rsidRPr="00C11A2E" w:rsidRDefault="006F1D3B" w:rsidP="007C7B81">
            <w:pPr>
              <w:ind w:left="360"/>
              <w:rPr>
                <w:rFonts w:ascii="Calibri" w:hAnsi="Calibri"/>
              </w:rPr>
            </w:pP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Default="006F1D3B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6F1D3B" w:rsidRPr="00C11A2E" w:rsidRDefault="006F1D3B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6F1D3B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Default="006F1D3B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6F1D3B" w:rsidRPr="00BD06E7" w:rsidRDefault="006F1D3B" w:rsidP="00684AEA">
            <w:pPr>
              <w:rPr>
                <w:rFonts w:ascii="Calibri" w:hAnsi="Calibri"/>
              </w:rPr>
            </w:pP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6F1D3B" w:rsidRPr="00C11A2E" w:rsidRDefault="006F1D3B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6F1D3B" w:rsidRPr="00C11A2E" w:rsidRDefault="006F1D3B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6F1D3B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6F1D3B" w:rsidRPr="003C604E" w:rsidRDefault="006F1D3B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6F1D3B" w:rsidRPr="00C11A2E" w:rsidRDefault="006F1D3B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6F1D3B" w:rsidRPr="00C11A2E" w:rsidRDefault="006F1D3B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6F1D3B" w:rsidRPr="00C11A2E" w:rsidRDefault="006F1D3B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6F1D3B" w:rsidRPr="00C11A2E" w:rsidRDefault="006F1D3B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6F1D3B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6F1D3B" w:rsidRPr="00C11A2E" w:rsidRDefault="006F1D3B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6F1D3B" w:rsidRPr="00C11A2E" w:rsidRDefault="006F1D3B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6F1D3B" w:rsidRPr="00C11A2E" w:rsidRDefault="006F1D3B" w:rsidP="00684AEA">
            <w:pPr>
              <w:jc w:val="center"/>
              <w:rPr>
                <w:rFonts w:ascii="Calibri" w:hAnsi="Calibri"/>
              </w:rPr>
            </w:pPr>
          </w:p>
        </w:tc>
      </w:tr>
      <w:tr w:rsidR="006F1D3B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6F1D3B" w:rsidRPr="00C11A2E" w:rsidRDefault="006F1D3B" w:rsidP="00684AEA">
            <w:pPr>
              <w:rPr>
                <w:rFonts w:ascii="Calibri" w:hAnsi="Calibri"/>
              </w:rPr>
            </w:pPr>
          </w:p>
        </w:tc>
      </w:tr>
    </w:tbl>
    <w:p w:rsidR="006F1D3B" w:rsidRDefault="006F1D3B" w:rsidP="00DA2200"/>
    <w:sectPr w:rsidR="006F1D3B" w:rsidSect="00DA2200">
      <w:headerReference w:type="default" r:id="rId7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D3B" w:rsidRDefault="006F1D3B">
      <w:r>
        <w:separator/>
      </w:r>
    </w:p>
  </w:endnote>
  <w:endnote w:type="continuationSeparator" w:id="0">
    <w:p w:rsidR="006F1D3B" w:rsidRDefault="006F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D3B" w:rsidRDefault="006F1D3B">
      <w:r>
        <w:separator/>
      </w:r>
    </w:p>
  </w:footnote>
  <w:footnote w:type="continuationSeparator" w:id="0">
    <w:p w:rsidR="006F1D3B" w:rsidRDefault="006F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D3B" w:rsidRDefault="006F1D3B">
    <w:pPr>
      <w:pStyle w:val="Header"/>
    </w:pPr>
    <w:r>
      <w:t>K3102 Legorburu, Urbano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multilevel"/>
    <w:tmpl w:val="48D0E8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5A7B58AE"/>
    <w:multiLevelType w:val="hybridMultilevel"/>
    <w:tmpl w:val="A614BA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1590"/>
    <w:rsid w:val="0007569E"/>
    <w:rsid w:val="000A10DC"/>
    <w:rsid w:val="000B45E5"/>
    <w:rsid w:val="000B66F3"/>
    <w:rsid w:val="000D3770"/>
    <w:rsid w:val="000F1117"/>
    <w:rsid w:val="000F7339"/>
    <w:rsid w:val="00135621"/>
    <w:rsid w:val="001E1071"/>
    <w:rsid w:val="00234BB0"/>
    <w:rsid w:val="003C604E"/>
    <w:rsid w:val="004155CA"/>
    <w:rsid w:val="0042562E"/>
    <w:rsid w:val="0044265F"/>
    <w:rsid w:val="004C03D3"/>
    <w:rsid w:val="00621A71"/>
    <w:rsid w:val="00684AEA"/>
    <w:rsid w:val="00686C55"/>
    <w:rsid w:val="006E056D"/>
    <w:rsid w:val="006F1D3B"/>
    <w:rsid w:val="00704A3C"/>
    <w:rsid w:val="00712F10"/>
    <w:rsid w:val="007C513B"/>
    <w:rsid w:val="007C7B81"/>
    <w:rsid w:val="0080547A"/>
    <w:rsid w:val="00810FF6"/>
    <w:rsid w:val="00820E0D"/>
    <w:rsid w:val="00836723"/>
    <w:rsid w:val="008B5F51"/>
    <w:rsid w:val="0099355E"/>
    <w:rsid w:val="009C24AA"/>
    <w:rsid w:val="009E57D1"/>
    <w:rsid w:val="00A25044"/>
    <w:rsid w:val="00A84917"/>
    <w:rsid w:val="00A93D55"/>
    <w:rsid w:val="00B5351D"/>
    <w:rsid w:val="00BA25E5"/>
    <w:rsid w:val="00BC064C"/>
    <w:rsid w:val="00BD06E7"/>
    <w:rsid w:val="00C11A2E"/>
    <w:rsid w:val="00CF69C2"/>
    <w:rsid w:val="00D10519"/>
    <w:rsid w:val="00D62AD8"/>
    <w:rsid w:val="00DA2200"/>
    <w:rsid w:val="00DF1590"/>
    <w:rsid w:val="00E731D3"/>
    <w:rsid w:val="00ED18F7"/>
    <w:rsid w:val="00F01391"/>
    <w:rsid w:val="00F057F8"/>
    <w:rsid w:val="00F41A59"/>
    <w:rsid w:val="00FA376A"/>
    <w:rsid w:val="00FC0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7339"/>
    <w:pPr>
      <w:tabs>
        <w:tab w:val="center" w:pos="4320"/>
        <w:tab w:val="right" w:pos="8640"/>
      </w:tabs>
    </w:pPr>
    <w:rPr>
      <w:rFonts w:eastAsia="Calibri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2F10"/>
    <w:rPr>
      <w:rFonts w:ascii="Times New Roman" w:hAnsi="Times New Roman"/>
      <w:sz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0F7339"/>
    <w:pPr>
      <w:tabs>
        <w:tab w:val="center" w:pos="4320"/>
        <w:tab w:val="right" w:pos="8640"/>
      </w:tabs>
    </w:pPr>
    <w:rPr>
      <w:rFonts w:eastAsia="Calibri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12F10"/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245</Words>
  <Characters>1399</Characters>
  <Application>Microsoft Office Outlook</Application>
  <DocSecurity>0</DocSecurity>
  <Lines>0</Lines>
  <Paragraphs>0</Paragraphs>
  <ScaleCrop>false</ScaleCrop>
  <Company>Nombre de la organización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Nombre de usuario</dc:creator>
  <cp:keywords/>
  <dc:description/>
  <cp:lastModifiedBy>USER</cp:lastModifiedBy>
  <cp:revision>2</cp:revision>
  <dcterms:created xsi:type="dcterms:W3CDTF">2014-08-25T21:30:00Z</dcterms:created>
  <dcterms:modified xsi:type="dcterms:W3CDTF">2014-08-25T21:30:00Z</dcterms:modified>
</cp:coreProperties>
</file>