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>
              <w:rPr>
                <w:rFonts w:ascii="Calibri" w:hAnsi="Calibri"/>
              </w:rPr>
              <w:t xml:space="preserve"> Baja De Un Partido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>
              <w:rPr>
                <w:rFonts w:ascii="Calibri" w:hAnsi="Calibri"/>
              </w:rPr>
              <w:t>CU4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A25044">
              <w:rPr>
                <w:rFonts w:ascii="Calibri" w:hAnsi="Calibri"/>
                <w:sz w:val="22"/>
              </w:rPr>
            </w:r>
            <w:r w:rsidR="00A25044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A25044">
              <w:rPr>
                <w:rFonts w:ascii="Calibri" w:hAnsi="Calibri"/>
                <w:sz w:val="22"/>
              </w:rPr>
            </w:r>
            <w:r w:rsidR="00A25044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A25044">
              <w:rPr>
                <w:rFonts w:ascii="Calibri" w:hAnsi="Calibri"/>
                <w:sz w:val="22"/>
              </w:rPr>
            </w:r>
            <w:r w:rsidR="00A25044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A25044">
              <w:rPr>
                <w:rFonts w:ascii="Calibri" w:hAnsi="Calibri"/>
                <w:sz w:val="22"/>
              </w:rPr>
            </w:r>
            <w:r w:rsidR="00A25044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Usuario</w:t>
            </w:r>
          </w:p>
        </w:tc>
        <w:tc>
          <w:tcPr>
            <w:tcW w:w="5998" w:type="dxa"/>
            <w:gridSpan w:val="6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Administrador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A25044">
              <w:rPr>
                <w:rFonts w:ascii="Calibri" w:hAnsi="Calibri"/>
              </w:rPr>
            </w:r>
            <w:r w:rsidR="00A25044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D10519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0A10DC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El usuario se da de baja de un partido</w:t>
            </w:r>
          </w:p>
        </w:tc>
      </w:tr>
      <w:tr w:rsidR="00D10519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Pr="00C11A2E">
              <w:rPr>
                <w:rFonts w:ascii="Calibri" w:hAnsi="Calibri"/>
              </w:rPr>
              <w:t xml:space="preserve">:  </w:t>
            </w:r>
            <w:r>
              <w:rPr>
                <w:rFonts w:ascii="Calibri" w:hAnsi="Calibri"/>
              </w:rPr>
              <w:t>Que el jugador este inscripto a un partido</w:t>
            </w:r>
          </w:p>
        </w:tc>
      </w:tr>
      <w:tr w:rsidR="00D10519" w:rsidRPr="00C11A2E" w:rsidTr="00A93D55">
        <w:trPr>
          <w:cantSplit/>
          <w:trHeight w:val="105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10519" w:rsidRPr="00B5351D" w:rsidRDefault="00D10519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Default="00D10519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Éxito 1: El usuario se baja del partido y deja inscripto a un nuevo jugador</w:t>
            </w:r>
          </w:p>
          <w:p w:rsidR="00D10519" w:rsidRPr="00A93D55" w:rsidRDefault="00D10519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2:  El usuario se baja del partido y recibe una infracción. Se le notidica al Administrador la baja del jugador. </w:t>
            </w:r>
          </w:p>
        </w:tc>
      </w:tr>
      <w:tr w:rsidR="00D10519" w:rsidRPr="00C11A2E" w:rsidTr="00A93D55">
        <w:trPr>
          <w:cantSplit/>
          <w:trHeight w:val="663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Default="00D10519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D10519" w:rsidRPr="00A93D55" w:rsidRDefault="00D10519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Fracaso 2: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E731D3" w:rsidRDefault="00D10519" w:rsidP="00A84917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>selecciona el partido a darse de baja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D10519" w:rsidP="00621A71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queda dado de baja del partido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D10519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</w:t>
            </w:r>
            <w:r>
              <w:rPr>
                <w:rFonts w:ascii="Calibri" w:hAnsi="Calibri"/>
              </w:rPr>
              <w:t xml:space="preserve"> usuario hace click en Anotar Reemplazo</w:t>
            </w:r>
            <w:r w:rsidRPr="00E731D3">
              <w:rPr>
                <w:rFonts w:ascii="Calibri" w:hAnsi="Calibri"/>
              </w:rPr>
              <w:t>.</w:t>
            </w:r>
          </w:p>
          <w:p w:rsidR="00D10519" w:rsidRDefault="00D10519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>selecciona el jugador a inscribir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D10519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nuevo jugador queda inscripto al partido.</w:t>
            </w:r>
          </w:p>
        </w:tc>
        <w:tc>
          <w:tcPr>
            <w:tcW w:w="4588" w:type="dxa"/>
            <w:gridSpan w:val="3"/>
          </w:tcPr>
          <w:p w:rsidR="00D10519" w:rsidRDefault="00D10519" w:rsidP="00684AEA">
            <w:pPr>
              <w:rPr>
                <w:rFonts w:ascii="Calibri" w:hAnsi="Calibri"/>
              </w:rPr>
            </w:pPr>
          </w:p>
          <w:p w:rsidR="00D10519" w:rsidRDefault="00D10519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 El usuario hace No Anotar Reemplazo.</w:t>
            </w:r>
          </w:p>
          <w:p w:rsidR="00D10519" w:rsidRDefault="00D10519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4.2 El sistema notifica al Administrador </w:t>
            </w:r>
            <w:r w:rsidR="000B45E5">
              <w:rPr>
                <w:rFonts w:ascii="Calibri" w:hAnsi="Calibri"/>
              </w:rPr>
              <w:t>si el partido dejo de estar confirmado</w:t>
            </w:r>
            <w:bookmarkStart w:id="1" w:name="_GoBack"/>
            <w:bookmarkEnd w:id="1"/>
            <w:r>
              <w:rPr>
                <w:rFonts w:ascii="Calibri" w:hAnsi="Calibri"/>
              </w:rPr>
              <w:t>.</w:t>
            </w:r>
          </w:p>
          <w:p w:rsidR="00D10519" w:rsidRDefault="00D10519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4.3 El usuario queda penalizado.</w:t>
            </w:r>
          </w:p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D10519" w:rsidRPr="00C11A2E" w:rsidRDefault="00D10519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D10519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D10519" w:rsidRPr="00BD06E7" w:rsidRDefault="00D10519" w:rsidP="00684AEA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D10519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10519" w:rsidRPr="003C604E" w:rsidRDefault="00D10519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</w:tr>
      <w:tr w:rsidR="00D10519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</w:tr>
    </w:tbl>
    <w:p w:rsidR="00D10519" w:rsidRDefault="00D10519" w:rsidP="00DA2200"/>
    <w:sectPr w:rsidR="00D10519" w:rsidSect="00DA2200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044" w:rsidRDefault="00A25044">
      <w:r>
        <w:separator/>
      </w:r>
    </w:p>
  </w:endnote>
  <w:endnote w:type="continuationSeparator" w:id="0">
    <w:p w:rsidR="00A25044" w:rsidRDefault="00A2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044" w:rsidRDefault="00A25044">
      <w:r>
        <w:separator/>
      </w:r>
    </w:p>
  </w:footnote>
  <w:footnote w:type="continuationSeparator" w:id="0">
    <w:p w:rsidR="00A25044" w:rsidRDefault="00A250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519" w:rsidRDefault="00D10519">
    <w:pPr>
      <w:pStyle w:val="Encabezado"/>
    </w:pPr>
    <w:r>
      <w:t>K3102 Alfonsin, Legorburu, Urbano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590"/>
    <w:rsid w:val="0007569E"/>
    <w:rsid w:val="000A10DC"/>
    <w:rsid w:val="000B45E5"/>
    <w:rsid w:val="000B66F3"/>
    <w:rsid w:val="000D3770"/>
    <w:rsid w:val="000F1117"/>
    <w:rsid w:val="000F7339"/>
    <w:rsid w:val="00135621"/>
    <w:rsid w:val="001E1071"/>
    <w:rsid w:val="00234BB0"/>
    <w:rsid w:val="003C604E"/>
    <w:rsid w:val="0042562E"/>
    <w:rsid w:val="004C03D3"/>
    <w:rsid w:val="00621A71"/>
    <w:rsid w:val="00684AEA"/>
    <w:rsid w:val="00686C55"/>
    <w:rsid w:val="006E056D"/>
    <w:rsid w:val="00704A3C"/>
    <w:rsid w:val="00712F10"/>
    <w:rsid w:val="007C513B"/>
    <w:rsid w:val="0080547A"/>
    <w:rsid w:val="00810FF6"/>
    <w:rsid w:val="00836723"/>
    <w:rsid w:val="008B5F51"/>
    <w:rsid w:val="009E57D1"/>
    <w:rsid w:val="00A25044"/>
    <w:rsid w:val="00A84917"/>
    <w:rsid w:val="00A93D55"/>
    <w:rsid w:val="00B5351D"/>
    <w:rsid w:val="00BA25E5"/>
    <w:rsid w:val="00BC064C"/>
    <w:rsid w:val="00BD06E7"/>
    <w:rsid w:val="00C11A2E"/>
    <w:rsid w:val="00D10519"/>
    <w:rsid w:val="00D62AD8"/>
    <w:rsid w:val="00DA2200"/>
    <w:rsid w:val="00DF1590"/>
    <w:rsid w:val="00E731D3"/>
    <w:rsid w:val="00ED18F7"/>
    <w:rsid w:val="00F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1612</Characters>
  <Application>Microsoft Office Word</Application>
  <DocSecurity>0</DocSecurity>
  <Lines>13</Lines>
  <Paragraphs>3</Paragraphs>
  <ScaleCrop>false</ScaleCrop>
  <Company>Nombre de la organización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 </dc:title>
  <dc:subject/>
  <dc:creator>Nombre de usuario</dc:creator>
  <cp:keywords/>
  <dc:description/>
  <cp:lastModifiedBy>Diego</cp:lastModifiedBy>
  <cp:revision>4</cp:revision>
  <dcterms:created xsi:type="dcterms:W3CDTF">2014-06-03T20:41:00Z</dcterms:created>
  <dcterms:modified xsi:type="dcterms:W3CDTF">2014-06-09T18:37:00Z</dcterms:modified>
</cp:coreProperties>
</file>