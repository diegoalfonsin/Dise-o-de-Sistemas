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80547A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Paquete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80547A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Nombre del Use Case: </w:t>
            </w:r>
            <w:r>
              <w:rPr>
                <w:rFonts w:ascii="Calibri" w:hAnsi="Calibri"/>
              </w:rPr>
              <w:t xml:space="preserve"> Inscribirse a un partido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ID: </w:t>
            </w:r>
            <w:r>
              <w:rPr>
                <w:rFonts w:ascii="Calibri" w:hAnsi="Calibri"/>
              </w:rPr>
              <w:t>CU2</w:t>
            </w:r>
          </w:p>
        </w:tc>
      </w:tr>
      <w:tr w:rsidR="0080547A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Prioridad</w:t>
            </w:r>
            <w:r w:rsidRPr="00C11A2E">
              <w:rPr>
                <w:rFonts w:ascii="Calibri" w:hAnsi="Calibri"/>
              </w:rPr>
              <w:t xml:space="preserve">:                 </w:t>
            </w:r>
            <w:bookmarkStart w:id="0" w:name="Casilla5"/>
            <w:r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BA25E5">
              <w:rPr>
                <w:rFonts w:ascii="Calibri" w:hAnsi="Calibri"/>
              </w:rPr>
            </w:r>
            <w:r w:rsidR="00BA25E5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bookmarkEnd w:id="0"/>
            <w:r w:rsidRPr="00C11A2E">
              <w:rPr>
                <w:rFonts w:ascii="Calibri" w:hAnsi="Calibri"/>
              </w:rPr>
              <w:t xml:space="preserve"> Alta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BA25E5">
              <w:rPr>
                <w:rFonts w:ascii="Calibri" w:hAnsi="Calibri"/>
              </w:rPr>
            </w:r>
            <w:r w:rsidR="00BA25E5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Media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BA25E5">
              <w:rPr>
                <w:rFonts w:ascii="Calibri" w:hAnsi="Calibri"/>
              </w:rPr>
            </w:r>
            <w:r w:rsidR="00BA25E5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Baja           </w:t>
            </w:r>
          </w:p>
        </w:tc>
      </w:tr>
      <w:tr w:rsidR="0080547A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80547A" w:rsidRPr="00C11A2E" w:rsidRDefault="0080547A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Categoría</w:t>
            </w:r>
            <w:r w:rsidRPr="00C11A2E">
              <w:rPr>
                <w:rFonts w:ascii="Calibri" w:hAnsi="Calibri"/>
              </w:rPr>
              <w:t xml:space="preserve">:     </w:t>
            </w:r>
            <w:r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BA25E5">
              <w:rPr>
                <w:rFonts w:ascii="Calibri" w:hAnsi="Calibri"/>
              </w:rPr>
            </w:r>
            <w:r w:rsidR="00BA25E5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Esencial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BA25E5">
              <w:rPr>
                <w:rFonts w:ascii="Calibri" w:hAnsi="Calibri"/>
              </w:rPr>
            </w:r>
            <w:r w:rsidR="00BA25E5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80547A" w:rsidRPr="00C11A2E" w:rsidRDefault="0080547A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C11A2E">
                <w:rPr>
                  <w:rFonts w:ascii="Calibri" w:hAnsi="Calibri"/>
                  <w:b/>
                </w:rPr>
                <w:t>la Arquitectura</w:t>
              </w:r>
            </w:smartTag>
            <w:r w:rsidRPr="00C11A2E">
              <w:rPr>
                <w:rFonts w:ascii="Calibri" w:hAnsi="Calibri"/>
              </w:rPr>
              <w:t xml:space="preserve">:  Si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BA25E5">
              <w:rPr>
                <w:rFonts w:ascii="Calibri" w:hAnsi="Calibri"/>
              </w:rPr>
            </w:r>
            <w:r w:rsidR="00BA25E5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BA25E5">
              <w:rPr>
                <w:rFonts w:ascii="Calibri" w:hAnsi="Calibri"/>
              </w:rPr>
            </w:r>
            <w:r w:rsidR="00BA25E5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>No</w:t>
            </w:r>
          </w:p>
        </w:tc>
      </w:tr>
      <w:tr w:rsidR="0080547A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Complejidad</w:t>
            </w:r>
            <w:r w:rsidRPr="00C11A2E">
              <w:rPr>
                <w:rFonts w:ascii="Calibri" w:hAnsi="Calibri"/>
                <w:sz w:val="22"/>
              </w:rPr>
              <w:t xml:space="preserve">: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BA25E5">
              <w:rPr>
                <w:rFonts w:ascii="Calibri" w:hAnsi="Calibri"/>
                <w:sz w:val="22"/>
              </w:rPr>
            </w:r>
            <w:r w:rsidR="00BA25E5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Simple 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BA25E5">
              <w:rPr>
                <w:rFonts w:ascii="Calibri" w:hAnsi="Calibri"/>
              </w:rPr>
            </w:r>
            <w:r w:rsidR="00BA25E5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 Mediano 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BA25E5">
              <w:rPr>
                <w:rFonts w:ascii="Calibri" w:hAnsi="Calibri"/>
                <w:sz w:val="22"/>
              </w:rPr>
            </w:r>
            <w:r w:rsidR="00BA25E5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Complejo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BA25E5">
              <w:rPr>
                <w:rFonts w:ascii="Calibri" w:hAnsi="Calibri"/>
                <w:sz w:val="22"/>
              </w:rPr>
            </w:r>
            <w:r w:rsidR="00BA25E5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Muy Complejo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BA25E5">
              <w:rPr>
                <w:rFonts w:ascii="Calibri" w:hAnsi="Calibri"/>
                <w:sz w:val="22"/>
              </w:rPr>
            </w:r>
            <w:r w:rsidR="00BA25E5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Extremadamente Complejo  </w:t>
            </w:r>
          </w:p>
        </w:tc>
      </w:tr>
      <w:tr w:rsidR="0080547A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80547A" w:rsidRPr="00C11A2E" w:rsidRDefault="0080547A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Principal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Usuario</w:t>
            </w:r>
          </w:p>
        </w:tc>
        <w:tc>
          <w:tcPr>
            <w:tcW w:w="5998" w:type="dxa"/>
            <w:gridSpan w:val="6"/>
          </w:tcPr>
          <w:p w:rsidR="0080547A" w:rsidRPr="00C11A2E" w:rsidRDefault="0080547A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Secundario</w:t>
            </w:r>
            <w:r w:rsidRPr="00C11A2E">
              <w:rPr>
                <w:rFonts w:ascii="Calibri" w:hAnsi="Calibri"/>
              </w:rPr>
              <w:t xml:space="preserve">: 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Tipo de Use Case</w:t>
            </w:r>
            <w:r w:rsidRPr="00C11A2E">
              <w:rPr>
                <w:rFonts w:ascii="Calibri" w:hAnsi="Calibri"/>
              </w:rPr>
              <w:t xml:space="preserve">: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BA25E5">
              <w:rPr>
                <w:rFonts w:ascii="Calibri" w:hAnsi="Calibri"/>
              </w:rPr>
            </w:r>
            <w:r w:rsidR="00BA25E5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Concreto     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BA25E5">
              <w:rPr>
                <w:rFonts w:ascii="Calibri" w:hAnsi="Calibri"/>
              </w:rPr>
            </w:r>
            <w:r w:rsidR="00BA25E5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 Abstracto</w:t>
            </w:r>
          </w:p>
        </w:tc>
      </w:tr>
      <w:tr w:rsidR="0080547A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0A10DC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Objetivo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El usuario se inscribe a un partido</w:t>
            </w:r>
          </w:p>
        </w:tc>
      </w:tr>
      <w:tr w:rsidR="0080547A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DF1590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Precondiciones</w:t>
            </w:r>
            <w:r w:rsidRPr="00C11A2E">
              <w:rPr>
                <w:rFonts w:ascii="Calibri" w:hAnsi="Calibri"/>
              </w:rPr>
              <w:t xml:space="preserve">:  </w:t>
            </w:r>
            <w:r>
              <w:rPr>
                <w:rFonts w:ascii="Calibri" w:hAnsi="Calibri"/>
              </w:rPr>
              <w:t xml:space="preserve">Que el administrador haya creado un partido y que el usuario este </w:t>
            </w:r>
            <w:proofErr w:type="spellStart"/>
            <w:r>
              <w:rPr>
                <w:rFonts w:ascii="Calibri" w:hAnsi="Calibri"/>
              </w:rPr>
              <w:t>logueado</w:t>
            </w:r>
            <w:proofErr w:type="spellEnd"/>
            <w:r>
              <w:rPr>
                <w:rFonts w:ascii="Calibri" w:hAnsi="Calibri"/>
              </w:rPr>
              <w:t xml:space="preserve"> al sistema</w:t>
            </w:r>
          </w:p>
        </w:tc>
      </w:tr>
      <w:tr w:rsidR="0080547A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80547A" w:rsidRPr="00B5351D" w:rsidRDefault="0080547A" w:rsidP="00684AEA">
            <w:pPr>
              <w:rPr>
                <w:rFonts w:ascii="Calibri" w:hAnsi="Calibri"/>
                <w:b/>
              </w:rPr>
            </w:pPr>
            <w:r w:rsidRPr="00B5351D">
              <w:rPr>
                <w:rFonts w:ascii="Calibri" w:hAnsi="Calibri"/>
                <w:b/>
              </w:rPr>
              <w:t xml:space="preserve">Post- Condiciones </w:t>
            </w:r>
          </w:p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80547A" w:rsidRDefault="0080547A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Éxito 1: </w:t>
            </w:r>
          </w:p>
          <w:p w:rsidR="0080547A" w:rsidRDefault="0080547A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80547A" w:rsidRDefault="0080547A" w:rsidP="00DF15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  <w:p w:rsidR="0080547A" w:rsidRPr="00C11A2E" w:rsidRDefault="0080547A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80547A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80547A" w:rsidRDefault="0080547A" w:rsidP="00684AE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1: El usuario no queda anotado ya que se </w:t>
            </w:r>
            <w:proofErr w:type="spellStart"/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alcanzo</w:t>
            </w:r>
            <w:proofErr w:type="spellEnd"/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el máximo cupo de 'estándar' </w:t>
            </w:r>
          </w:p>
          <w:p w:rsidR="0080547A" w:rsidRDefault="0080547A" w:rsidP="00DF1590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80547A" w:rsidRPr="00C11A2E" w:rsidRDefault="0080547A" w:rsidP="00684AEA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</w:tc>
      </w:tr>
      <w:tr w:rsidR="0080547A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Curso Normal</w:t>
            </w:r>
          </w:p>
        </w:tc>
        <w:tc>
          <w:tcPr>
            <w:tcW w:w="4588" w:type="dxa"/>
            <w:gridSpan w:val="3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Alternativas</w:t>
            </w:r>
          </w:p>
        </w:tc>
      </w:tr>
      <w:tr w:rsidR="0080547A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80547A" w:rsidRPr="00E731D3" w:rsidRDefault="0080547A" w:rsidP="00A84917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 xml:space="preserve">El usuario </w:t>
            </w:r>
            <w:r w:rsidR="006E056D">
              <w:rPr>
                <w:rFonts w:ascii="Calibri" w:hAnsi="Calibri"/>
              </w:rPr>
              <w:t>selecciona día, hora y numero de cancha disponible</w:t>
            </w:r>
            <w:r w:rsidRPr="00E731D3">
              <w:rPr>
                <w:rFonts w:ascii="Calibri" w:hAnsi="Calibri"/>
              </w:rPr>
              <w:t>.</w:t>
            </w:r>
          </w:p>
          <w:p w:rsidR="0080547A" w:rsidRPr="00E731D3" w:rsidRDefault="0080547A" w:rsidP="00A84917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>El usuario selecciona característica de</w:t>
            </w:r>
            <w:bookmarkStart w:id="1" w:name="_GoBack"/>
            <w:bookmarkEnd w:id="1"/>
            <w:r w:rsidRPr="00E731D3">
              <w:rPr>
                <w:rFonts w:ascii="Calibri" w:hAnsi="Calibri"/>
              </w:rPr>
              <w:t xml:space="preserve"> jugador.</w:t>
            </w:r>
          </w:p>
          <w:p w:rsidR="0080547A" w:rsidRPr="00E731D3" w:rsidRDefault="0080547A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 xml:space="preserve">El usuario hace </w:t>
            </w:r>
            <w:proofErr w:type="spellStart"/>
            <w:r w:rsidRPr="00E731D3">
              <w:rPr>
                <w:rFonts w:ascii="Calibri" w:hAnsi="Calibri"/>
              </w:rPr>
              <w:t>click</w:t>
            </w:r>
            <w:proofErr w:type="spellEnd"/>
            <w:r w:rsidRPr="00E731D3">
              <w:rPr>
                <w:rFonts w:ascii="Calibri" w:hAnsi="Calibri"/>
              </w:rPr>
              <w:t xml:space="preserve"> en confirmar.</w:t>
            </w:r>
          </w:p>
          <w:p w:rsidR="0080547A" w:rsidRPr="00E731D3" w:rsidRDefault="0080547A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>El usuario queda anotado al partido.</w:t>
            </w:r>
          </w:p>
        </w:tc>
        <w:tc>
          <w:tcPr>
            <w:tcW w:w="4588" w:type="dxa"/>
            <w:gridSpan w:val="3"/>
          </w:tcPr>
          <w:p w:rsidR="0080547A" w:rsidRDefault="0080547A" w:rsidP="00684AEA">
            <w:pPr>
              <w:rPr>
                <w:rFonts w:ascii="Calibri" w:hAnsi="Calibri"/>
              </w:rPr>
            </w:pPr>
          </w:p>
          <w:p w:rsidR="0080547A" w:rsidRPr="00E731D3" w:rsidRDefault="0080547A" w:rsidP="00684AEA">
            <w:pPr>
              <w:rPr>
                <w:rFonts w:ascii="Calibri" w:hAnsi="Calibri"/>
              </w:rPr>
            </w:pPr>
          </w:p>
          <w:p w:rsidR="0080547A" w:rsidRDefault="0080547A" w:rsidP="00684AEA">
            <w:pPr>
              <w:rPr>
                <w:rFonts w:ascii="Calibri" w:hAnsi="Calibri"/>
              </w:rPr>
            </w:pPr>
          </w:p>
          <w:p w:rsidR="0080547A" w:rsidRPr="00C11A2E" w:rsidRDefault="0080547A" w:rsidP="00684A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4.1 </w:t>
            </w:r>
            <w:proofErr w:type="spellStart"/>
            <w:r>
              <w:rPr>
                <w:rFonts w:ascii="Calibri" w:hAnsi="Calibri"/>
              </w:rPr>
              <w:t>Inscripcion</w:t>
            </w:r>
            <w:proofErr w:type="spellEnd"/>
            <w:r>
              <w:rPr>
                <w:rFonts w:ascii="Calibri" w:hAnsi="Calibri"/>
              </w:rPr>
              <w:t xml:space="preserve"> rechazada por cupo.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Default="0080547A" w:rsidP="00684AEA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Observaciones</w:t>
            </w:r>
            <w:r w:rsidRPr="00C11A2E">
              <w:rPr>
                <w:rFonts w:ascii="Calibri" w:hAnsi="Calibri"/>
              </w:rPr>
              <w:t xml:space="preserve">: </w:t>
            </w:r>
          </w:p>
          <w:p w:rsidR="0080547A" w:rsidRPr="00C11A2E" w:rsidRDefault="0080547A" w:rsidP="00BC064C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1. </w:t>
            </w:r>
          </w:p>
        </w:tc>
      </w:tr>
      <w:tr w:rsidR="0080547A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Default="0080547A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Reglas de Negocio Asociadas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:rsidR="0080547A" w:rsidRPr="00BD06E7" w:rsidRDefault="0080547A" w:rsidP="00684AEA">
            <w:pPr>
              <w:rPr>
                <w:rFonts w:ascii="Calibri" w:hAnsi="Calibri"/>
              </w:rPr>
            </w:pP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Requerimientos no Funcionales Asociados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80547A" w:rsidRPr="00C11A2E" w:rsidRDefault="0080547A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80547A" w:rsidRPr="00C11A2E" w:rsidRDefault="0080547A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Referencia Fuente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Extensión:  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Inclusión: 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donde se incluye: 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al que extiende: 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de Generalización: </w:t>
            </w:r>
          </w:p>
        </w:tc>
      </w:tr>
      <w:tr w:rsidR="0080547A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80547A" w:rsidRPr="003C604E" w:rsidRDefault="0080547A" w:rsidP="00684AEA">
            <w:pPr>
              <w:jc w:val="center"/>
              <w:rPr>
                <w:rFonts w:ascii="Calibri" w:hAnsi="Calibri"/>
                <w:b/>
              </w:rPr>
            </w:pPr>
            <w:r w:rsidRPr="003C604E">
              <w:rPr>
                <w:rFonts w:ascii="Calibri" w:hAnsi="Calibri"/>
                <w:b/>
              </w:rPr>
              <w:t>Historia de Cambios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Versión</w:t>
            </w:r>
          </w:p>
        </w:tc>
        <w:tc>
          <w:tcPr>
            <w:tcW w:w="1349" w:type="dxa"/>
            <w:gridSpan w:val="2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Fecha</w:t>
            </w:r>
          </w:p>
        </w:tc>
        <w:tc>
          <w:tcPr>
            <w:tcW w:w="5585" w:type="dxa"/>
            <w:gridSpan w:val="6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Descripción del Cambio</w:t>
            </w:r>
          </w:p>
        </w:tc>
        <w:tc>
          <w:tcPr>
            <w:tcW w:w="2316" w:type="dxa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Autor</w:t>
            </w:r>
          </w:p>
        </w:tc>
      </w:tr>
      <w:tr w:rsidR="0080547A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80547A" w:rsidRPr="00C11A2E" w:rsidRDefault="0080547A" w:rsidP="00684AEA">
            <w:pPr>
              <w:jc w:val="center"/>
              <w:rPr>
                <w:rFonts w:ascii="Calibri" w:hAnsi="Calibri"/>
              </w:rPr>
            </w:pPr>
          </w:p>
        </w:tc>
      </w:tr>
      <w:tr w:rsidR="0080547A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80547A" w:rsidRPr="00C11A2E" w:rsidRDefault="0080547A" w:rsidP="00684AEA">
            <w:pPr>
              <w:rPr>
                <w:rFonts w:ascii="Calibri" w:hAnsi="Calibri"/>
              </w:rPr>
            </w:pPr>
          </w:p>
        </w:tc>
      </w:tr>
    </w:tbl>
    <w:p w:rsidR="0080547A" w:rsidRDefault="0080547A" w:rsidP="00DA2200"/>
    <w:sectPr w:rsidR="0080547A" w:rsidSect="00DA2200">
      <w:head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5E5" w:rsidRDefault="00BA25E5">
      <w:r>
        <w:separator/>
      </w:r>
    </w:p>
  </w:endnote>
  <w:endnote w:type="continuationSeparator" w:id="0">
    <w:p w:rsidR="00BA25E5" w:rsidRDefault="00BA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5E5" w:rsidRDefault="00BA25E5">
      <w:r>
        <w:separator/>
      </w:r>
    </w:p>
  </w:footnote>
  <w:footnote w:type="continuationSeparator" w:id="0">
    <w:p w:rsidR="00BA25E5" w:rsidRDefault="00BA2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47A" w:rsidRDefault="0080547A">
    <w:pPr>
      <w:pStyle w:val="Encabezado"/>
    </w:pPr>
    <w:r>
      <w:t xml:space="preserve">K3102 </w:t>
    </w:r>
    <w:proofErr w:type="spellStart"/>
    <w:r>
      <w:t>Alfonsin</w:t>
    </w:r>
    <w:proofErr w:type="spellEnd"/>
    <w:r>
      <w:t xml:space="preserve">, </w:t>
    </w:r>
    <w:proofErr w:type="spellStart"/>
    <w:r>
      <w:t>Legorburu</w:t>
    </w:r>
    <w:proofErr w:type="spellEnd"/>
    <w:r>
      <w:t>, Urbano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583221"/>
    <w:multiLevelType w:val="multilevel"/>
    <w:tmpl w:val="C20AACD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50F10476"/>
    <w:multiLevelType w:val="multilevel"/>
    <w:tmpl w:val="0E1801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1590"/>
    <w:rsid w:val="0007569E"/>
    <w:rsid w:val="000A10DC"/>
    <w:rsid w:val="000D3770"/>
    <w:rsid w:val="000F1117"/>
    <w:rsid w:val="000F7339"/>
    <w:rsid w:val="001E1071"/>
    <w:rsid w:val="00234BB0"/>
    <w:rsid w:val="003C604E"/>
    <w:rsid w:val="0042562E"/>
    <w:rsid w:val="004C03D3"/>
    <w:rsid w:val="00684AEA"/>
    <w:rsid w:val="00686C55"/>
    <w:rsid w:val="006E056D"/>
    <w:rsid w:val="007C513B"/>
    <w:rsid w:val="0080547A"/>
    <w:rsid w:val="008B5F51"/>
    <w:rsid w:val="009E57D1"/>
    <w:rsid w:val="00A84917"/>
    <w:rsid w:val="00B5351D"/>
    <w:rsid w:val="00BA25E5"/>
    <w:rsid w:val="00BC064C"/>
    <w:rsid w:val="00BD06E7"/>
    <w:rsid w:val="00C11A2E"/>
    <w:rsid w:val="00D62AD8"/>
    <w:rsid w:val="00DA2200"/>
    <w:rsid w:val="00DF1590"/>
    <w:rsid w:val="00E731D3"/>
    <w:rsid w:val="00ED18F7"/>
    <w:rsid w:val="00F4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F15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0F733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locked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F733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ascii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258</Words>
  <Characters>1425</Characters>
  <Application>Microsoft Office Word</Application>
  <DocSecurity>0</DocSecurity>
  <Lines>11</Lines>
  <Paragraphs>3</Paragraphs>
  <ScaleCrop>false</ScaleCrop>
  <Company>Nombre de la organización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Diego</cp:lastModifiedBy>
  <cp:revision>7</cp:revision>
  <dcterms:created xsi:type="dcterms:W3CDTF">2014-04-09T22:30:00Z</dcterms:created>
  <dcterms:modified xsi:type="dcterms:W3CDTF">2014-05-05T20:23:00Z</dcterms:modified>
</cp:coreProperties>
</file>